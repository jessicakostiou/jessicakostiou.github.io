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F4" w:rsidRDefault="00BF5E15">
      <w:r>
        <w:t>Hacking as a form of self improvement</w:t>
      </w:r>
    </w:p>
    <w:p w:rsidR="00BF5E15" w:rsidRDefault="00BF5E15">
      <w:r>
        <w:t>-bad when its to gain access illigaly to products or information and to sabatoge people or companies.</w:t>
      </w:r>
    </w:p>
    <w:p w:rsidR="00BF5E15" w:rsidRDefault="00BF5E15">
      <w:r>
        <w:t>-good when it is to improve your own site</w:t>
      </w:r>
    </w:p>
    <w:p w:rsidR="00BF5E15" w:rsidRDefault="008E2865">
      <w:r>
        <w:t>- to alter or change something you already own</w:t>
      </w:r>
      <w:bookmarkStart w:id="0" w:name="_GoBack"/>
      <w:bookmarkEnd w:id="0"/>
    </w:p>
    <w:sectPr w:rsidR="00BF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15"/>
    <w:rsid w:val="00285DF4"/>
    <w:rsid w:val="008E2865"/>
    <w:rsid w:val="00BF5E15"/>
    <w:rsid w:val="00D34CD1"/>
    <w:rsid w:val="00E4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F10AE6BA</Template>
  <TotalTime>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Management</dc:creator>
  <cp:lastModifiedBy>Information Management</cp:lastModifiedBy>
  <cp:revision>2</cp:revision>
  <dcterms:created xsi:type="dcterms:W3CDTF">2011-10-05T20:45:00Z</dcterms:created>
  <dcterms:modified xsi:type="dcterms:W3CDTF">2011-10-05T20:50:00Z</dcterms:modified>
</cp:coreProperties>
</file>